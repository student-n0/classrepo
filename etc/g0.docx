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F3" w:rsidRPr="0015741C" w:rsidRDefault="00883F61" w:rsidP="0015741C">
      <w:pPr>
        <w:bidi/>
        <w:spacing w:after="0"/>
        <w:jc w:val="center"/>
        <w:rPr>
          <w:rFonts w:ascii="Neirizi" w:hAnsi="Neirizi" w:cs="Neirizi"/>
          <w:b/>
          <w:bCs/>
          <w:rtl/>
          <w:lang w:bidi="fa-IR"/>
        </w:rPr>
      </w:pPr>
      <w:r>
        <w:rPr>
          <w:rFonts w:ascii="Neirizi" w:hAnsi="Neirizi" w:cs="Neirizi" w:hint="cs"/>
          <w:b/>
          <w:bCs/>
          <w:rtl/>
          <w:lang w:bidi="fa-IR"/>
        </w:rPr>
        <w:t>گروه‌ها</w:t>
      </w:r>
    </w:p>
    <w:p w:rsidR="00145AF7" w:rsidRPr="00AE589B" w:rsidRDefault="00145AF7" w:rsidP="00CC7386">
      <w:pPr>
        <w:bidi/>
        <w:spacing w:after="0"/>
        <w:rPr>
          <w:rFonts w:ascii="Neirizi" w:hAnsi="Neirizi" w:cs="Neirizi"/>
          <w:sz w:val="18"/>
          <w:szCs w:val="18"/>
          <w:rtl/>
          <w:lang w:bidi="fa-IR"/>
        </w:rPr>
      </w:pPr>
    </w:p>
    <w:tbl>
      <w:tblPr>
        <w:tblStyle w:val="TableGrid"/>
        <w:bidiVisual/>
        <w:tblW w:w="9084" w:type="dxa"/>
        <w:tblLook w:val="04A0" w:firstRow="1" w:lastRow="0" w:firstColumn="1" w:lastColumn="0" w:noHBand="0" w:noVBand="1"/>
      </w:tblPr>
      <w:tblGrid>
        <w:gridCol w:w="611"/>
        <w:gridCol w:w="837"/>
        <w:gridCol w:w="1512"/>
        <w:gridCol w:w="18"/>
        <w:gridCol w:w="1606"/>
        <w:gridCol w:w="1440"/>
        <w:gridCol w:w="36"/>
        <w:gridCol w:w="1584"/>
        <w:gridCol w:w="1440"/>
      </w:tblGrid>
      <w:tr w:rsidR="003F45C9" w:rsidRPr="00D56FD9" w:rsidTr="008334CD">
        <w:trPr>
          <w:trHeight w:val="296"/>
        </w:trPr>
        <w:tc>
          <w:tcPr>
            <w:tcW w:w="611" w:type="dxa"/>
            <w:vMerge w:val="restart"/>
            <w:shd w:val="clear" w:color="auto" w:fill="F2F2F2" w:themeFill="background1" w:themeFillShade="F2"/>
            <w:vAlign w:val="center"/>
          </w:tcPr>
          <w:p w:rsidR="003F45C9" w:rsidRPr="008334CD" w:rsidRDefault="003F45C9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8473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F45C9" w:rsidRPr="008334CD" w:rsidRDefault="0063245C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عنوان پروژه گروه</w:t>
            </w:r>
          </w:p>
        </w:tc>
      </w:tr>
      <w:tr w:rsidR="008334CD" w:rsidRPr="00D56FD9" w:rsidTr="008334CD">
        <w:trPr>
          <w:trHeight w:val="458"/>
        </w:trPr>
        <w:tc>
          <w:tcPr>
            <w:tcW w:w="611" w:type="dxa"/>
            <w:vMerge/>
            <w:shd w:val="clear" w:color="auto" w:fill="F2F2F2" w:themeFill="background1" w:themeFillShade="F2"/>
            <w:vAlign w:val="center"/>
          </w:tcPr>
          <w:p w:rsidR="00ED5A8F" w:rsidRPr="008334CD" w:rsidRDefault="00ED5A8F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37" w:type="dxa"/>
            <w:tcBorders>
              <w:tr2bl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D5A8F" w:rsidRPr="008334CD" w:rsidRDefault="00ED5A8F" w:rsidP="00ED5A8F">
            <w:pPr>
              <w:bidi/>
              <w:jc w:val="right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اعضا</w:t>
            </w:r>
          </w:p>
          <w:p w:rsidR="00ED5A8F" w:rsidRPr="008334CD" w:rsidRDefault="00ED5A8F" w:rsidP="00ED5A8F">
            <w:pPr>
              <w:bidi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نام گروه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عضو1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عضو2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عضو3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عضو4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ED5A8F" w:rsidRPr="008334CD" w:rsidRDefault="00EB1DC6" w:rsidP="00145AF7">
            <w:pPr>
              <w:bidi/>
              <w:jc w:val="center"/>
              <w:rPr>
                <w:rFonts w:ascii="Neirizi" w:hAnsi="Neirizi" w:cs="Neirizi"/>
                <w:b/>
                <w:bCs/>
                <w:sz w:val="16"/>
                <w:szCs w:val="16"/>
                <w:rtl/>
                <w:lang w:bidi="fa-IR"/>
              </w:rPr>
            </w:pPr>
            <w:r w:rsidRPr="008334CD">
              <w:rPr>
                <w:rFonts w:ascii="Neirizi" w:hAnsi="Neirizi" w:cs="Neirizi" w:hint="cs"/>
                <w:b/>
                <w:bCs/>
                <w:sz w:val="16"/>
                <w:szCs w:val="16"/>
                <w:rtl/>
                <w:lang w:bidi="fa-IR"/>
              </w:rPr>
              <w:t>عضو5</w:t>
            </w:r>
          </w:p>
        </w:tc>
      </w:tr>
      <w:tr w:rsidR="000B7A44" w:rsidTr="000B7A44">
        <w:trPr>
          <w:trHeight w:val="183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یک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8334CD" w:rsidRPr="001038DC" w:rsidRDefault="003445DC" w:rsidP="008334C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موضوع1</w:t>
            </w:r>
          </w:p>
        </w:tc>
      </w:tr>
      <w:tr w:rsidR="000B7A44" w:rsidTr="000B7A44">
        <w:trPr>
          <w:trHeight w:val="182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3445DC" w:rsidP="00363F9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9325488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306104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دو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7A6028" w:rsidP="0062222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موضوع2</w:t>
            </w: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7A6028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48789789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  <w:tr w:rsidR="0063245C" w:rsidTr="0050252F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سه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DB380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چهار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63245C" w:rsidP="00622225">
            <w:pPr>
              <w:bidi/>
              <w:rPr>
                <w:rtl/>
                <w:lang w:bidi="fa-IR"/>
              </w:rPr>
            </w:pPr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8334CD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Pr="008334CD" w:rsidRDefault="000B7A44" w:rsidP="000B7A44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63245C" w:rsidTr="008A6026">
        <w:trPr>
          <w:trHeight w:val="129"/>
        </w:trPr>
        <w:tc>
          <w:tcPr>
            <w:tcW w:w="611" w:type="dxa"/>
            <w:vMerge w:val="restart"/>
            <w:shd w:val="clear" w:color="auto" w:fill="auto"/>
            <w:vAlign w:val="center"/>
          </w:tcPr>
          <w:p w:rsidR="0063245C" w:rsidRPr="008334CD" w:rsidRDefault="0063245C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837" w:type="dxa"/>
            <w:vMerge w:val="restart"/>
            <w:shd w:val="clear" w:color="auto" w:fill="auto"/>
            <w:vAlign w:val="center"/>
          </w:tcPr>
          <w:p w:rsidR="0063245C" w:rsidRPr="008334CD" w:rsidRDefault="0063245C" w:rsidP="000B7A44">
            <w:pPr>
              <w:bidi/>
              <w:jc w:val="center"/>
              <w:rPr>
                <w:b/>
                <w:bCs/>
                <w:lang w:bidi="fa-IR"/>
              </w:rPr>
            </w:pPr>
            <w:r w:rsidRPr="008334CD">
              <w:rPr>
                <w:rFonts w:hint="cs"/>
                <w:b/>
                <w:bCs/>
                <w:rtl/>
                <w:lang w:bidi="fa-IR"/>
              </w:rPr>
              <w:t>پنج</w:t>
            </w:r>
          </w:p>
        </w:tc>
        <w:tc>
          <w:tcPr>
            <w:tcW w:w="7636" w:type="dxa"/>
            <w:gridSpan w:val="7"/>
            <w:shd w:val="clear" w:color="auto" w:fill="auto"/>
            <w:vAlign w:val="center"/>
          </w:tcPr>
          <w:p w:rsidR="0063245C" w:rsidRPr="001038DC" w:rsidRDefault="00993AC5" w:rsidP="0062222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 5</w:t>
            </w:r>
            <w:r w:rsidR="006D7A1D">
              <w:rPr>
                <w:rFonts w:hint="cs"/>
                <w:rtl/>
                <w:lang w:bidi="fa-IR"/>
              </w:rPr>
              <w:t xml:space="preserve"> </w:t>
            </w:r>
            <w:r w:rsidR="006D7A1D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6D7A1D">
              <w:rPr>
                <w:rFonts w:hint="cs"/>
                <w:rtl/>
                <w:lang w:bidi="fa-IR"/>
              </w:rPr>
              <w:t xml:space="preserve"> اصلاحیه1</w:t>
            </w:r>
            <w:bookmarkStart w:id="0" w:name="_GoBack"/>
            <w:bookmarkEnd w:id="0"/>
          </w:p>
        </w:tc>
      </w:tr>
      <w:tr w:rsidR="000B7A44" w:rsidTr="000B7A44">
        <w:trPr>
          <w:trHeight w:val="129"/>
        </w:trPr>
        <w:tc>
          <w:tcPr>
            <w:tcW w:w="611" w:type="dxa"/>
            <w:vMerge/>
            <w:shd w:val="clear" w:color="auto" w:fill="auto"/>
            <w:vAlign w:val="center"/>
          </w:tcPr>
          <w:p w:rsidR="000B7A44" w:rsidRPr="001038DC" w:rsidRDefault="000B7A44" w:rsidP="00050052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837" w:type="dxa"/>
            <w:vMerge/>
            <w:shd w:val="clear" w:color="auto" w:fill="auto"/>
            <w:vAlign w:val="center"/>
          </w:tcPr>
          <w:p w:rsidR="000B7A44" w:rsidRDefault="000B7A44" w:rsidP="00622225">
            <w:pPr>
              <w:bidi/>
              <w:rPr>
                <w:rtl/>
                <w:lang w:bidi="fa-IR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3245345234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345345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3245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B7A44" w:rsidRPr="001038DC" w:rsidRDefault="00993AC5" w:rsidP="00363F94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2345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B7A44" w:rsidRPr="001038DC" w:rsidRDefault="000B7A44" w:rsidP="00363F94">
            <w:pPr>
              <w:bidi/>
              <w:jc w:val="center"/>
              <w:rPr>
                <w:lang w:bidi="fa-IR"/>
              </w:rPr>
            </w:pPr>
          </w:p>
        </w:tc>
      </w:tr>
    </w:tbl>
    <w:p w:rsidR="005409C4" w:rsidRDefault="005409C4" w:rsidP="005409C4">
      <w:pPr>
        <w:bidi/>
        <w:rPr>
          <w:rFonts w:cs="B Nazanin"/>
          <w:sz w:val="24"/>
          <w:szCs w:val="24"/>
          <w:rtl/>
          <w:lang w:bidi="fa-IR"/>
        </w:rPr>
      </w:pPr>
    </w:p>
    <w:sectPr w:rsidR="005409C4" w:rsidSect="00CC7386">
      <w:headerReference w:type="default" r:id="rId8"/>
      <w:pgSz w:w="11909" w:h="16834" w:code="9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CBF" w:rsidRDefault="00AB1CBF" w:rsidP="00BA104A">
      <w:pPr>
        <w:spacing w:after="0" w:line="240" w:lineRule="auto"/>
      </w:pPr>
      <w:r>
        <w:separator/>
      </w:r>
    </w:p>
  </w:endnote>
  <w:endnote w:type="continuationSeparator" w:id="0">
    <w:p w:rsidR="00AB1CBF" w:rsidRDefault="00AB1CBF" w:rsidP="00BA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CBF" w:rsidRDefault="00AB1CBF" w:rsidP="00BA104A">
      <w:pPr>
        <w:spacing w:after="0" w:line="240" w:lineRule="auto"/>
      </w:pPr>
      <w:r>
        <w:separator/>
      </w:r>
    </w:p>
  </w:footnote>
  <w:footnote w:type="continuationSeparator" w:id="0">
    <w:p w:rsidR="00AB1CBF" w:rsidRDefault="00AB1CBF" w:rsidP="00BA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04A" w:rsidRDefault="00BA104A" w:rsidP="00BA10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A01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1E9"/>
    <w:multiLevelType w:val="hybridMultilevel"/>
    <w:tmpl w:val="D8FCC8D0"/>
    <w:lvl w:ilvl="0" w:tplc="646CF06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066C5"/>
    <w:multiLevelType w:val="hybridMultilevel"/>
    <w:tmpl w:val="0FE41A82"/>
    <w:lvl w:ilvl="0" w:tplc="79367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52AA"/>
    <w:multiLevelType w:val="hybridMultilevel"/>
    <w:tmpl w:val="AD3A0CAA"/>
    <w:lvl w:ilvl="0" w:tplc="398041B2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D9"/>
    <w:rsid w:val="00005AE2"/>
    <w:rsid w:val="000144FF"/>
    <w:rsid w:val="000150CC"/>
    <w:rsid w:val="00020BA2"/>
    <w:rsid w:val="00022B3E"/>
    <w:rsid w:val="00022EDF"/>
    <w:rsid w:val="0002686B"/>
    <w:rsid w:val="000271CD"/>
    <w:rsid w:val="00030E09"/>
    <w:rsid w:val="00033132"/>
    <w:rsid w:val="00034DC5"/>
    <w:rsid w:val="000376AB"/>
    <w:rsid w:val="00043823"/>
    <w:rsid w:val="00044F8E"/>
    <w:rsid w:val="00050052"/>
    <w:rsid w:val="000505C7"/>
    <w:rsid w:val="00051E43"/>
    <w:rsid w:val="00056434"/>
    <w:rsid w:val="00062F45"/>
    <w:rsid w:val="00070B83"/>
    <w:rsid w:val="0007107A"/>
    <w:rsid w:val="00072130"/>
    <w:rsid w:val="0007280B"/>
    <w:rsid w:val="000735DF"/>
    <w:rsid w:val="00074560"/>
    <w:rsid w:val="00074E96"/>
    <w:rsid w:val="00077AE1"/>
    <w:rsid w:val="000814BE"/>
    <w:rsid w:val="00081BE9"/>
    <w:rsid w:val="000820E3"/>
    <w:rsid w:val="00086469"/>
    <w:rsid w:val="00087147"/>
    <w:rsid w:val="000938E1"/>
    <w:rsid w:val="00096979"/>
    <w:rsid w:val="000A0FD9"/>
    <w:rsid w:val="000A1AFF"/>
    <w:rsid w:val="000A2000"/>
    <w:rsid w:val="000A739C"/>
    <w:rsid w:val="000B1D9A"/>
    <w:rsid w:val="000B211E"/>
    <w:rsid w:val="000B36A5"/>
    <w:rsid w:val="000B6255"/>
    <w:rsid w:val="000B71EE"/>
    <w:rsid w:val="000B7A44"/>
    <w:rsid w:val="000C33A5"/>
    <w:rsid w:val="000C3FBD"/>
    <w:rsid w:val="000C58AD"/>
    <w:rsid w:val="000E1221"/>
    <w:rsid w:val="000E2770"/>
    <w:rsid w:val="000E2D83"/>
    <w:rsid w:val="000E46F6"/>
    <w:rsid w:val="000E6764"/>
    <w:rsid w:val="00100203"/>
    <w:rsid w:val="00101162"/>
    <w:rsid w:val="001038DC"/>
    <w:rsid w:val="00104663"/>
    <w:rsid w:val="001142D5"/>
    <w:rsid w:val="00115618"/>
    <w:rsid w:val="001156B4"/>
    <w:rsid w:val="001163E4"/>
    <w:rsid w:val="00126519"/>
    <w:rsid w:val="00127D1A"/>
    <w:rsid w:val="00130A31"/>
    <w:rsid w:val="0014018C"/>
    <w:rsid w:val="00141EFC"/>
    <w:rsid w:val="00143225"/>
    <w:rsid w:val="00145AF7"/>
    <w:rsid w:val="00145BDE"/>
    <w:rsid w:val="00151B0F"/>
    <w:rsid w:val="00152DDC"/>
    <w:rsid w:val="00157366"/>
    <w:rsid w:val="0015741C"/>
    <w:rsid w:val="00160F3B"/>
    <w:rsid w:val="00164065"/>
    <w:rsid w:val="0017104D"/>
    <w:rsid w:val="00171130"/>
    <w:rsid w:val="00173292"/>
    <w:rsid w:val="0018142C"/>
    <w:rsid w:val="0018434A"/>
    <w:rsid w:val="001B0B36"/>
    <w:rsid w:val="001B42E2"/>
    <w:rsid w:val="001C0147"/>
    <w:rsid w:val="001C14E3"/>
    <w:rsid w:val="001C201E"/>
    <w:rsid w:val="001C20A9"/>
    <w:rsid w:val="001C26D2"/>
    <w:rsid w:val="001C64B4"/>
    <w:rsid w:val="001C6C16"/>
    <w:rsid w:val="001D2847"/>
    <w:rsid w:val="001D2871"/>
    <w:rsid w:val="001D34BC"/>
    <w:rsid w:val="001D4270"/>
    <w:rsid w:val="001D6CA8"/>
    <w:rsid w:val="001E79CD"/>
    <w:rsid w:val="001F006D"/>
    <w:rsid w:val="001F03C9"/>
    <w:rsid w:val="001F36D7"/>
    <w:rsid w:val="001F44EE"/>
    <w:rsid w:val="001F55D3"/>
    <w:rsid w:val="001F56CA"/>
    <w:rsid w:val="001F6DB1"/>
    <w:rsid w:val="001F7025"/>
    <w:rsid w:val="002005AC"/>
    <w:rsid w:val="0020122D"/>
    <w:rsid w:val="0020401D"/>
    <w:rsid w:val="0021004C"/>
    <w:rsid w:val="00212A88"/>
    <w:rsid w:val="002138EC"/>
    <w:rsid w:val="002156B9"/>
    <w:rsid w:val="0022177E"/>
    <w:rsid w:val="00222079"/>
    <w:rsid w:val="0022413C"/>
    <w:rsid w:val="00224D9C"/>
    <w:rsid w:val="00240174"/>
    <w:rsid w:val="002416C3"/>
    <w:rsid w:val="0024285E"/>
    <w:rsid w:val="0024748E"/>
    <w:rsid w:val="00250AE2"/>
    <w:rsid w:val="002576DE"/>
    <w:rsid w:val="0026794F"/>
    <w:rsid w:val="00277DE2"/>
    <w:rsid w:val="00285B54"/>
    <w:rsid w:val="002873C6"/>
    <w:rsid w:val="00290976"/>
    <w:rsid w:val="00293BBD"/>
    <w:rsid w:val="002967A7"/>
    <w:rsid w:val="002A16DE"/>
    <w:rsid w:val="002A24A6"/>
    <w:rsid w:val="002A27A9"/>
    <w:rsid w:val="002A44B6"/>
    <w:rsid w:val="002A4B96"/>
    <w:rsid w:val="002A6387"/>
    <w:rsid w:val="002B0345"/>
    <w:rsid w:val="002B19F0"/>
    <w:rsid w:val="002B74D1"/>
    <w:rsid w:val="002C20C4"/>
    <w:rsid w:val="002C2C04"/>
    <w:rsid w:val="002C3C0E"/>
    <w:rsid w:val="002C5ED1"/>
    <w:rsid w:val="002D29A7"/>
    <w:rsid w:val="002D6815"/>
    <w:rsid w:val="002D706E"/>
    <w:rsid w:val="002D719A"/>
    <w:rsid w:val="002D73F1"/>
    <w:rsid w:val="002E0C70"/>
    <w:rsid w:val="002E0D53"/>
    <w:rsid w:val="002E3FB4"/>
    <w:rsid w:val="002F3385"/>
    <w:rsid w:val="002F663B"/>
    <w:rsid w:val="002F7393"/>
    <w:rsid w:val="003006E0"/>
    <w:rsid w:val="00301C43"/>
    <w:rsid w:val="003041BC"/>
    <w:rsid w:val="003058EB"/>
    <w:rsid w:val="00307616"/>
    <w:rsid w:val="00311DF3"/>
    <w:rsid w:val="00312FDA"/>
    <w:rsid w:val="00325840"/>
    <w:rsid w:val="00335385"/>
    <w:rsid w:val="00336EDE"/>
    <w:rsid w:val="003408A1"/>
    <w:rsid w:val="00340B38"/>
    <w:rsid w:val="00341483"/>
    <w:rsid w:val="0034189C"/>
    <w:rsid w:val="00342711"/>
    <w:rsid w:val="00342FD5"/>
    <w:rsid w:val="003445DC"/>
    <w:rsid w:val="0035044E"/>
    <w:rsid w:val="00353A88"/>
    <w:rsid w:val="00357C7F"/>
    <w:rsid w:val="00363F94"/>
    <w:rsid w:val="003660B6"/>
    <w:rsid w:val="0036734A"/>
    <w:rsid w:val="0037370B"/>
    <w:rsid w:val="00374580"/>
    <w:rsid w:val="00377B86"/>
    <w:rsid w:val="00383605"/>
    <w:rsid w:val="0039149C"/>
    <w:rsid w:val="00391724"/>
    <w:rsid w:val="003975A1"/>
    <w:rsid w:val="003A6B2D"/>
    <w:rsid w:val="003B083D"/>
    <w:rsid w:val="003B511C"/>
    <w:rsid w:val="003B5B75"/>
    <w:rsid w:val="003C0DC3"/>
    <w:rsid w:val="003C7670"/>
    <w:rsid w:val="003D12C0"/>
    <w:rsid w:val="003D5069"/>
    <w:rsid w:val="003D5C17"/>
    <w:rsid w:val="003D6DA5"/>
    <w:rsid w:val="003D7831"/>
    <w:rsid w:val="003E4CD3"/>
    <w:rsid w:val="003E73C8"/>
    <w:rsid w:val="003F10E3"/>
    <w:rsid w:val="003F2F0A"/>
    <w:rsid w:val="003F45C9"/>
    <w:rsid w:val="003F5F1E"/>
    <w:rsid w:val="00400370"/>
    <w:rsid w:val="004005B4"/>
    <w:rsid w:val="00404568"/>
    <w:rsid w:val="00406915"/>
    <w:rsid w:val="0041364A"/>
    <w:rsid w:val="0041379E"/>
    <w:rsid w:val="00413A90"/>
    <w:rsid w:val="004142CB"/>
    <w:rsid w:val="00414BD6"/>
    <w:rsid w:val="00420111"/>
    <w:rsid w:val="004245F2"/>
    <w:rsid w:val="00427A2A"/>
    <w:rsid w:val="00433EBF"/>
    <w:rsid w:val="00434AD8"/>
    <w:rsid w:val="00443E2F"/>
    <w:rsid w:val="00445CBD"/>
    <w:rsid w:val="0046058B"/>
    <w:rsid w:val="00463825"/>
    <w:rsid w:val="004644F3"/>
    <w:rsid w:val="004671AF"/>
    <w:rsid w:val="00467335"/>
    <w:rsid w:val="0047079B"/>
    <w:rsid w:val="004713A6"/>
    <w:rsid w:val="00471604"/>
    <w:rsid w:val="00471F6C"/>
    <w:rsid w:val="00475656"/>
    <w:rsid w:val="00482C32"/>
    <w:rsid w:val="00491A55"/>
    <w:rsid w:val="004940E6"/>
    <w:rsid w:val="004A0148"/>
    <w:rsid w:val="004A050F"/>
    <w:rsid w:val="004A48F9"/>
    <w:rsid w:val="004A4E53"/>
    <w:rsid w:val="004A6A51"/>
    <w:rsid w:val="004A7649"/>
    <w:rsid w:val="004A7BDF"/>
    <w:rsid w:val="004B4930"/>
    <w:rsid w:val="004B7531"/>
    <w:rsid w:val="004C2634"/>
    <w:rsid w:val="004C4291"/>
    <w:rsid w:val="004C4E65"/>
    <w:rsid w:val="004C5707"/>
    <w:rsid w:val="004C6245"/>
    <w:rsid w:val="004C7724"/>
    <w:rsid w:val="004D018B"/>
    <w:rsid w:val="004D14EE"/>
    <w:rsid w:val="004D508A"/>
    <w:rsid w:val="004D59CD"/>
    <w:rsid w:val="004D7DD2"/>
    <w:rsid w:val="004E38B1"/>
    <w:rsid w:val="004E7549"/>
    <w:rsid w:val="004E7D38"/>
    <w:rsid w:val="004F1660"/>
    <w:rsid w:val="004F4049"/>
    <w:rsid w:val="00501C43"/>
    <w:rsid w:val="0050448F"/>
    <w:rsid w:val="00504B1F"/>
    <w:rsid w:val="00505CC6"/>
    <w:rsid w:val="00511C9A"/>
    <w:rsid w:val="005145C2"/>
    <w:rsid w:val="00521F8F"/>
    <w:rsid w:val="0053785C"/>
    <w:rsid w:val="005409C4"/>
    <w:rsid w:val="005431DB"/>
    <w:rsid w:val="005433A5"/>
    <w:rsid w:val="00550EB6"/>
    <w:rsid w:val="00551848"/>
    <w:rsid w:val="00551AC0"/>
    <w:rsid w:val="00560225"/>
    <w:rsid w:val="00561424"/>
    <w:rsid w:val="00562410"/>
    <w:rsid w:val="005721E3"/>
    <w:rsid w:val="00573993"/>
    <w:rsid w:val="00577D92"/>
    <w:rsid w:val="00581C2B"/>
    <w:rsid w:val="00586B3E"/>
    <w:rsid w:val="005935D9"/>
    <w:rsid w:val="0059557E"/>
    <w:rsid w:val="00595B65"/>
    <w:rsid w:val="005A1151"/>
    <w:rsid w:val="005A7547"/>
    <w:rsid w:val="005A78EB"/>
    <w:rsid w:val="005B1B28"/>
    <w:rsid w:val="005B1CAF"/>
    <w:rsid w:val="005B5414"/>
    <w:rsid w:val="005B6A20"/>
    <w:rsid w:val="005B7EDA"/>
    <w:rsid w:val="005D56F6"/>
    <w:rsid w:val="005E09FD"/>
    <w:rsid w:val="005E1B06"/>
    <w:rsid w:val="005E235D"/>
    <w:rsid w:val="005E3B36"/>
    <w:rsid w:val="005E6C25"/>
    <w:rsid w:val="005E7E47"/>
    <w:rsid w:val="005F1552"/>
    <w:rsid w:val="005F4A6D"/>
    <w:rsid w:val="005F6E39"/>
    <w:rsid w:val="005F6F85"/>
    <w:rsid w:val="00605114"/>
    <w:rsid w:val="006073C3"/>
    <w:rsid w:val="006161BF"/>
    <w:rsid w:val="00617A25"/>
    <w:rsid w:val="00620827"/>
    <w:rsid w:val="00622225"/>
    <w:rsid w:val="00622FE1"/>
    <w:rsid w:val="00623AC4"/>
    <w:rsid w:val="00626754"/>
    <w:rsid w:val="0063245C"/>
    <w:rsid w:val="00632E82"/>
    <w:rsid w:val="00633A6F"/>
    <w:rsid w:val="006479D3"/>
    <w:rsid w:val="006534FA"/>
    <w:rsid w:val="00653FB5"/>
    <w:rsid w:val="0065455E"/>
    <w:rsid w:val="00657117"/>
    <w:rsid w:val="00661358"/>
    <w:rsid w:val="00665040"/>
    <w:rsid w:val="00665BC5"/>
    <w:rsid w:val="00665E30"/>
    <w:rsid w:val="0067086B"/>
    <w:rsid w:val="00674B1B"/>
    <w:rsid w:val="00676801"/>
    <w:rsid w:val="00676EB2"/>
    <w:rsid w:val="00677CC3"/>
    <w:rsid w:val="006832B0"/>
    <w:rsid w:val="006A3DDB"/>
    <w:rsid w:val="006A5584"/>
    <w:rsid w:val="006A734C"/>
    <w:rsid w:val="006B02CE"/>
    <w:rsid w:val="006B091E"/>
    <w:rsid w:val="006B1EFD"/>
    <w:rsid w:val="006B7033"/>
    <w:rsid w:val="006C09D1"/>
    <w:rsid w:val="006C09D7"/>
    <w:rsid w:val="006C3ED3"/>
    <w:rsid w:val="006C4DA7"/>
    <w:rsid w:val="006C5735"/>
    <w:rsid w:val="006C60A1"/>
    <w:rsid w:val="006D0AD9"/>
    <w:rsid w:val="006D1CFB"/>
    <w:rsid w:val="006D362E"/>
    <w:rsid w:val="006D382D"/>
    <w:rsid w:val="006D7A1D"/>
    <w:rsid w:val="006E0EE9"/>
    <w:rsid w:val="006E287D"/>
    <w:rsid w:val="006E3337"/>
    <w:rsid w:val="006E5267"/>
    <w:rsid w:val="006E60F0"/>
    <w:rsid w:val="006E73B0"/>
    <w:rsid w:val="00702401"/>
    <w:rsid w:val="00704373"/>
    <w:rsid w:val="00706075"/>
    <w:rsid w:val="00720373"/>
    <w:rsid w:val="007218D8"/>
    <w:rsid w:val="007277E3"/>
    <w:rsid w:val="00731ADB"/>
    <w:rsid w:val="00736665"/>
    <w:rsid w:val="007371DA"/>
    <w:rsid w:val="007378D7"/>
    <w:rsid w:val="00740137"/>
    <w:rsid w:val="00740FE7"/>
    <w:rsid w:val="00742C68"/>
    <w:rsid w:val="00747A1D"/>
    <w:rsid w:val="0075414A"/>
    <w:rsid w:val="00761D59"/>
    <w:rsid w:val="00763123"/>
    <w:rsid w:val="00763577"/>
    <w:rsid w:val="00763F2E"/>
    <w:rsid w:val="007701B6"/>
    <w:rsid w:val="00770515"/>
    <w:rsid w:val="00781F76"/>
    <w:rsid w:val="0078245D"/>
    <w:rsid w:val="0078523B"/>
    <w:rsid w:val="007864BC"/>
    <w:rsid w:val="00792E7A"/>
    <w:rsid w:val="00793616"/>
    <w:rsid w:val="00794810"/>
    <w:rsid w:val="00796689"/>
    <w:rsid w:val="007A0CCD"/>
    <w:rsid w:val="007A2B04"/>
    <w:rsid w:val="007A403A"/>
    <w:rsid w:val="007A6028"/>
    <w:rsid w:val="007B3225"/>
    <w:rsid w:val="007B5B0F"/>
    <w:rsid w:val="007B6170"/>
    <w:rsid w:val="007B626E"/>
    <w:rsid w:val="007C2B13"/>
    <w:rsid w:val="007C3B94"/>
    <w:rsid w:val="007C4440"/>
    <w:rsid w:val="007C4797"/>
    <w:rsid w:val="007C5512"/>
    <w:rsid w:val="007D12D8"/>
    <w:rsid w:val="007E18E4"/>
    <w:rsid w:val="007E311A"/>
    <w:rsid w:val="007E69C3"/>
    <w:rsid w:val="007E7CC3"/>
    <w:rsid w:val="007F2173"/>
    <w:rsid w:val="007F31AD"/>
    <w:rsid w:val="007F51FC"/>
    <w:rsid w:val="007F6B58"/>
    <w:rsid w:val="0081096A"/>
    <w:rsid w:val="00813A1B"/>
    <w:rsid w:val="008179A2"/>
    <w:rsid w:val="00831378"/>
    <w:rsid w:val="008334CD"/>
    <w:rsid w:val="008340A0"/>
    <w:rsid w:val="00836042"/>
    <w:rsid w:val="008376E7"/>
    <w:rsid w:val="008404AE"/>
    <w:rsid w:val="00844C54"/>
    <w:rsid w:val="00845704"/>
    <w:rsid w:val="00846C52"/>
    <w:rsid w:val="008517BE"/>
    <w:rsid w:val="00852795"/>
    <w:rsid w:val="00854F34"/>
    <w:rsid w:val="008561C2"/>
    <w:rsid w:val="00857EC8"/>
    <w:rsid w:val="00860603"/>
    <w:rsid w:val="00864FBD"/>
    <w:rsid w:val="00867D5B"/>
    <w:rsid w:val="008756C8"/>
    <w:rsid w:val="00876649"/>
    <w:rsid w:val="008767E4"/>
    <w:rsid w:val="00883F61"/>
    <w:rsid w:val="008939EE"/>
    <w:rsid w:val="00893D1F"/>
    <w:rsid w:val="00897D1B"/>
    <w:rsid w:val="008A2941"/>
    <w:rsid w:val="008A2EDC"/>
    <w:rsid w:val="008A367C"/>
    <w:rsid w:val="008A4562"/>
    <w:rsid w:val="008A6F27"/>
    <w:rsid w:val="008A7B8D"/>
    <w:rsid w:val="008B17C3"/>
    <w:rsid w:val="008B1BE6"/>
    <w:rsid w:val="008B1D21"/>
    <w:rsid w:val="008B21A4"/>
    <w:rsid w:val="008B2EC8"/>
    <w:rsid w:val="008B40B5"/>
    <w:rsid w:val="008B4BB2"/>
    <w:rsid w:val="008B55B3"/>
    <w:rsid w:val="008B687C"/>
    <w:rsid w:val="008C0F7A"/>
    <w:rsid w:val="008C4B92"/>
    <w:rsid w:val="008D015F"/>
    <w:rsid w:val="008D1901"/>
    <w:rsid w:val="008D27AF"/>
    <w:rsid w:val="008D6390"/>
    <w:rsid w:val="008E39B4"/>
    <w:rsid w:val="008E468E"/>
    <w:rsid w:val="008F190E"/>
    <w:rsid w:val="008F411D"/>
    <w:rsid w:val="008F4E8A"/>
    <w:rsid w:val="008F6371"/>
    <w:rsid w:val="008F6826"/>
    <w:rsid w:val="00906447"/>
    <w:rsid w:val="00910C6C"/>
    <w:rsid w:val="00914551"/>
    <w:rsid w:val="0091538C"/>
    <w:rsid w:val="00916419"/>
    <w:rsid w:val="009177D8"/>
    <w:rsid w:val="00926D64"/>
    <w:rsid w:val="00931A6D"/>
    <w:rsid w:val="0093309A"/>
    <w:rsid w:val="00935B22"/>
    <w:rsid w:val="00935DC0"/>
    <w:rsid w:val="0094429C"/>
    <w:rsid w:val="009524A1"/>
    <w:rsid w:val="00953AE9"/>
    <w:rsid w:val="0095594E"/>
    <w:rsid w:val="00960D0E"/>
    <w:rsid w:val="009636F3"/>
    <w:rsid w:val="009658C9"/>
    <w:rsid w:val="009672B7"/>
    <w:rsid w:val="009743D2"/>
    <w:rsid w:val="009751E1"/>
    <w:rsid w:val="009832FC"/>
    <w:rsid w:val="00993AC5"/>
    <w:rsid w:val="00993CD0"/>
    <w:rsid w:val="009A0BDD"/>
    <w:rsid w:val="009A42FE"/>
    <w:rsid w:val="009B45C4"/>
    <w:rsid w:val="009B5C1F"/>
    <w:rsid w:val="009B5D6E"/>
    <w:rsid w:val="009C0FA7"/>
    <w:rsid w:val="009C56B8"/>
    <w:rsid w:val="009D0E03"/>
    <w:rsid w:val="009D0F7C"/>
    <w:rsid w:val="009D1DE9"/>
    <w:rsid w:val="009D3357"/>
    <w:rsid w:val="009D34C6"/>
    <w:rsid w:val="009D50F4"/>
    <w:rsid w:val="009E0D05"/>
    <w:rsid w:val="009E14B4"/>
    <w:rsid w:val="009E1B93"/>
    <w:rsid w:val="009E2B2A"/>
    <w:rsid w:val="009E333F"/>
    <w:rsid w:val="009E42AD"/>
    <w:rsid w:val="009E4355"/>
    <w:rsid w:val="009E5B57"/>
    <w:rsid w:val="009E7329"/>
    <w:rsid w:val="009F0FEA"/>
    <w:rsid w:val="009F4E83"/>
    <w:rsid w:val="009F5502"/>
    <w:rsid w:val="00A02D2C"/>
    <w:rsid w:val="00A0778C"/>
    <w:rsid w:val="00A07DFA"/>
    <w:rsid w:val="00A1234E"/>
    <w:rsid w:val="00A1621F"/>
    <w:rsid w:val="00A179C7"/>
    <w:rsid w:val="00A23BC1"/>
    <w:rsid w:val="00A23E4F"/>
    <w:rsid w:val="00A2446A"/>
    <w:rsid w:val="00A30525"/>
    <w:rsid w:val="00A33495"/>
    <w:rsid w:val="00A3510D"/>
    <w:rsid w:val="00A43522"/>
    <w:rsid w:val="00A45591"/>
    <w:rsid w:val="00A4656D"/>
    <w:rsid w:val="00A50CC8"/>
    <w:rsid w:val="00A609B5"/>
    <w:rsid w:val="00A617B3"/>
    <w:rsid w:val="00A61BD3"/>
    <w:rsid w:val="00A62591"/>
    <w:rsid w:val="00A639A5"/>
    <w:rsid w:val="00A64D64"/>
    <w:rsid w:val="00A71334"/>
    <w:rsid w:val="00A73392"/>
    <w:rsid w:val="00A74DEA"/>
    <w:rsid w:val="00A7514B"/>
    <w:rsid w:val="00A800FE"/>
    <w:rsid w:val="00A83309"/>
    <w:rsid w:val="00A8688A"/>
    <w:rsid w:val="00A91021"/>
    <w:rsid w:val="00A93554"/>
    <w:rsid w:val="00A938A6"/>
    <w:rsid w:val="00A9502B"/>
    <w:rsid w:val="00A9782F"/>
    <w:rsid w:val="00AA2FCE"/>
    <w:rsid w:val="00AA65E0"/>
    <w:rsid w:val="00AB0AA3"/>
    <w:rsid w:val="00AB1B93"/>
    <w:rsid w:val="00AB1CBF"/>
    <w:rsid w:val="00AB1E5E"/>
    <w:rsid w:val="00AB736F"/>
    <w:rsid w:val="00AC0B88"/>
    <w:rsid w:val="00AC1740"/>
    <w:rsid w:val="00AC7387"/>
    <w:rsid w:val="00AE1512"/>
    <w:rsid w:val="00AE188F"/>
    <w:rsid w:val="00AE1A14"/>
    <w:rsid w:val="00AE36CE"/>
    <w:rsid w:val="00AE589B"/>
    <w:rsid w:val="00AE67DB"/>
    <w:rsid w:val="00AE71D2"/>
    <w:rsid w:val="00AE78B6"/>
    <w:rsid w:val="00AF3ECA"/>
    <w:rsid w:val="00AF5332"/>
    <w:rsid w:val="00AF6F70"/>
    <w:rsid w:val="00B11DF7"/>
    <w:rsid w:val="00B16C4B"/>
    <w:rsid w:val="00B32D20"/>
    <w:rsid w:val="00B35793"/>
    <w:rsid w:val="00B402D6"/>
    <w:rsid w:val="00B47E39"/>
    <w:rsid w:val="00B5589F"/>
    <w:rsid w:val="00B55A2E"/>
    <w:rsid w:val="00B56A64"/>
    <w:rsid w:val="00B67201"/>
    <w:rsid w:val="00B70E49"/>
    <w:rsid w:val="00B729AE"/>
    <w:rsid w:val="00B739CF"/>
    <w:rsid w:val="00B73C4E"/>
    <w:rsid w:val="00B8094E"/>
    <w:rsid w:val="00B9035E"/>
    <w:rsid w:val="00B927CC"/>
    <w:rsid w:val="00B961D4"/>
    <w:rsid w:val="00B963B1"/>
    <w:rsid w:val="00B978EA"/>
    <w:rsid w:val="00BA104A"/>
    <w:rsid w:val="00BA3FDC"/>
    <w:rsid w:val="00BA3FE2"/>
    <w:rsid w:val="00BA6EB2"/>
    <w:rsid w:val="00BB1693"/>
    <w:rsid w:val="00BB1AE4"/>
    <w:rsid w:val="00BB2B63"/>
    <w:rsid w:val="00BB3B2C"/>
    <w:rsid w:val="00BB4FBA"/>
    <w:rsid w:val="00BB7742"/>
    <w:rsid w:val="00BC085F"/>
    <w:rsid w:val="00BC5AE5"/>
    <w:rsid w:val="00BC6F1D"/>
    <w:rsid w:val="00BD33D3"/>
    <w:rsid w:val="00BD41F4"/>
    <w:rsid w:val="00BD57E9"/>
    <w:rsid w:val="00BE0EFC"/>
    <w:rsid w:val="00BE16BE"/>
    <w:rsid w:val="00BE1728"/>
    <w:rsid w:val="00BE3FD4"/>
    <w:rsid w:val="00BE5ADD"/>
    <w:rsid w:val="00BF0362"/>
    <w:rsid w:val="00BF0EAD"/>
    <w:rsid w:val="00BF1964"/>
    <w:rsid w:val="00BF4812"/>
    <w:rsid w:val="00C01FE8"/>
    <w:rsid w:val="00C02AB1"/>
    <w:rsid w:val="00C1083C"/>
    <w:rsid w:val="00C145A7"/>
    <w:rsid w:val="00C149BB"/>
    <w:rsid w:val="00C217F0"/>
    <w:rsid w:val="00C23A56"/>
    <w:rsid w:val="00C2594F"/>
    <w:rsid w:val="00C27270"/>
    <w:rsid w:val="00C34E35"/>
    <w:rsid w:val="00C35F96"/>
    <w:rsid w:val="00C4068D"/>
    <w:rsid w:val="00C4194B"/>
    <w:rsid w:val="00C41F87"/>
    <w:rsid w:val="00C44F52"/>
    <w:rsid w:val="00C4525C"/>
    <w:rsid w:val="00C47EB6"/>
    <w:rsid w:val="00C50201"/>
    <w:rsid w:val="00C5615B"/>
    <w:rsid w:val="00C57DC9"/>
    <w:rsid w:val="00C60A4B"/>
    <w:rsid w:val="00C672B2"/>
    <w:rsid w:val="00C72E3C"/>
    <w:rsid w:val="00C76997"/>
    <w:rsid w:val="00C8022C"/>
    <w:rsid w:val="00C807CD"/>
    <w:rsid w:val="00C86825"/>
    <w:rsid w:val="00C872E1"/>
    <w:rsid w:val="00C87FE6"/>
    <w:rsid w:val="00C92F89"/>
    <w:rsid w:val="00C95465"/>
    <w:rsid w:val="00C9595E"/>
    <w:rsid w:val="00C96DCB"/>
    <w:rsid w:val="00CB2388"/>
    <w:rsid w:val="00CB3126"/>
    <w:rsid w:val="00CB5C01"/>
    <w:rsid w:val="00CB6EC1"/>
    <w:rsid w:val="00CC22CD"/>
    <w:rsid w:val="00CC4246"/>
    <w:rsid w:val="00CC5C81"/>
    <w:rsid w:val="00CC7386"/>
    <w:rsid w:val="00CD60BF"/>
    <w:rsid w:val="00CE1D59"/>
    <w:rsid w:val="00CE1E95"/>
    <w:rsid w:val="00CE1FEB"/>
    <w:rsid w:val="00CE4E90"/>
    <w:rsid w:val="00CE4FC6"/>
    <w:rsid w:val="00CF1B02"/>
    <w:rsid w:val="00CF4625"/>
    <w:rsid w:val="00CF5B6A"/>
    <w:rsid w:val="00D0337C"/>
    <w:rsid w:val="00D060E0"/>
    <w:rsid w:val="00D0771C"/>
    <w:rsid w:val="00D10BC8"/>
    <w:rsid w:val="00D11E91"/>
    <w:rsid w:val="00D1669F"/>
    <w:rsid w:val="00D27B93"/>
    <w:rsid w:val="00D27E79"/>
    <w:rsid w:val="00D32DDA"/>
    <w:rsid w:val="00D35734"/>
    <w:rsid w:val="00D3594E"/>
    <w:rsid w:val="00D41355"/>
    <w:rsid w:val="00D41BCA"/>
    <w:rsid w:val="00D4758F"/>
    <w:rsid w:val="00D50D56"/>
    <w:rsid w:val="00D5638D"/>
    <w:rsid w:val="00D56FD9"/>
    <w:rsid w:val="00D612A8"/>
    <w:rsid w:val="00D65750"/>
    <w:rsid w:val="00D659EA"/>
    <w:rsid w:val="00D72D5D"/>
    <w:rsid w:val="00D74FFE"/>
    <w:rsid w:val="00D802C2"/>
    <w:rsid w:val="00D8092A"/>
    <w:rsid w:val="00D80E81"/>
    <w:rsid w:val="00D81AF9"/>
    <w:rsid w:val="00D81CC3"/>
    <w:rsid w:val="00D924C5"/>
    <w:rsid w:val="00D94EAA"/>
    <w:rsid w:val="00D96607"/>
    <w:rsid w:val="00D9787C"/>
    <w:rsid w:val="00DA2159"/>
    <w:rsid w:val="00DA647B"/>
    <w:rsid w:val="00DC13EF"/>
    <w:rsid w:val="00DC15A0"/>
    <w:rsid w:val="00DC2564"/>
    <w:rsid w:val="00DC2B97"/>
    <w:rsid w:val="00DC5024"/>
    <w:rsid w:val="00DC530B"/>
    <w:rsid w:val="00DC7C05"/>
    <w:rsid w:val="00DC7C80"/>
    <w:rsid w:val="00DD0A49"/>
    <w:rsid w:val="00DD15AB"/>
    <w:rsid w:val="00DD15B2"/>
    <w:rsid w:val="00DD20FA"/>
    <w:rsid w:val="00DD3845"/>
    <w:rsid w:val="00DD4C00"/>
    <w:rsid w:val="00DE6D5F"/>
    <w:rsid w:val="00DE707A"/>
    <w:rsid w:val="00DF070E"/>
    <w:rsid w:val="00DF379F"/>
    <w:rsid w:val="00DF51E0"/>
    <w:rsid w:val="00E00919"/>
    <w:rsid w:val="00E00DA9"/>
    <w:rsid w:val="00E01712"/>
    <w:rsid w:val="00E0269F"/>
    <w:rsid w:val="00E04669"/>
    <w:rsid w:val="00E12819"/>
    <w:rsid w:val="00E154B6"/>
    <w:rsid w:val="00E179FC"/>
    <w:rsid w:val="00E21900"/>
    <w:rsid w:val="00E2361D"/>
    <w:rsid w:val="00E24110"/>
    <w:rsid w:val="00E2581F"/>
    <w:rsid w:val="00E33B62"/>
    <w:rsid w:val="00E355C1"/>
    <w:rsid w:val="00E413EB"/>
    <w:rsid w:val="00E4577A"/>
    <w:rsid w:val="00E528AF"/>
    <w:rsid w:val="00E56350"/>
    <w:rsid w:val="00E57DCA"/>
    <w:rsid w:val="00E61AEB"/>
    <w:rsid w:val="00E62261"/>
    <w:rsid w:val="00E63C75"/>
    <w:rsid w:val="00E63F7F"/>
    <w:rsid w:val="00E64145"/>
    <w:rsid w:val="00E649F6"/>
    <w:rsid w:val="00E67547"/>
    <w:rsid w:val="00E80395"/>
    <w:rsid w:val="00E94DBA"/>
    <w:rsid w:val="00EA379E"/>
    <w:rsid w:val="00EA517D"/>
    <w:rsid w:val="00EA6898"/>
    <w:rsid w:val="00EB119F"/>
    <w:rsid w:val="00EB1DC6"/>
    <w:rsid w:val="00EC26A3"/>
    <w:rsid w:val="00EC605F"/>
    <w:rsid w:val="00ED482B"/>
    <w:rsid w:val="00ED5A8F"/>
    <w:rsid w:val="00ED613E"/>
    <w:rsid w:val="00ED6B91"/>
    <w:rsid w:val="00ED70C6"/>
    <w:rsid w:val="00EE6170"/>
    <w:rsid w:val="00EF06D9"/>
    <w:rsid w:val="00EF181F"/>
    <w:rsid w:val="00EF6594"/>
    <w:rsid w:val="00F048EF"/>
    <w:rsid w:val="00F06E9A"/>
    <w:rsid w:val="00F0766A"/>
    <w:rsid w:val="00F1249B"/>
    <w:rsid w:val="00F13C2D"/>
    <w:rsid w:val="00F153F9"/>
    <w:rsid w:val="00F17726"/>
    <w:rsid w:val="00F2189C"/>
    <w:rsid w:val="00F2273B"/>
    <w:rsid w:val="00F24289"/>
    <w:rsid w:val="00F24B01"/>
    <w:rsid w:val="00F24BC0"/>
    <w:rsid w:val="00F3121A"/>
    <w:rsid w:val="00F31706"/>
    <w:rsid w:val="00F31E27"/>
    <w:rsid w:val="00F338DA"/>
    <w:rsid w:val="00F4046E"/>
    <w:rsid w:val="00F44A32"/>
    <w:rsid w:val="00F50328"/>
    <w:rsid w:val="00F52EC6"/>
    <w:rsid w:val="00F551DF"/>
    <w:rsid w:val="00F5524C"/>
    <w:rsid w:val="00F556D5"/>
    <w:rsid w:val="00F56FCA"/>
    <w:rsid w:val="00F57F30"/>
    <w:rsid w:val="00F63040"/>
    <w:rsid w:val="00F654F8"/>
    <w:rsid w:val="00F65DED"/>
    <w:rsid w:val="00F70917"/>
    <w:rsid w:val="00F72DD5"/>
    <w:rsid w:val="00F73172"/>
    <w:rsid w:val="00F750C5"/>
    <w:rsid w:val="00F779A3"/>
    <w:rsid w:val="00F80263"/>
    <w:rsid w:val="00F85E47"/>
    <w:rsid w:val="00F86609"/>
    <w:rsid w:val="00F95126"/>
    <w:rsid w:val="00F9563C"/>
    <w:rsid w:val="00F959E8"/>
    <w:rsid w:val="00FA0F66"/>
    <w:rsid w:val="00FA2234"/>
    <w:rsid w:val="00FA2DE1"/>
    <w:rsid w:val="00FA47A5"/>
    <w:rsid w:val="00FB0A84"/>
    <w:rsid w:val="00FB6291"/>
    <w:rsid w:val="00FC0383"/>
    <w:rsid w:val="00FC08E8"/>
    <w:rsid w:val="00FC1184"/>
    <w:rsid w:val="00FC1545"/>
    <w:rsid w:val="00FC1DF2"/>
    <w:rsid w:val="00FC3ACF"/>
    <w:rsid w:val="00FC461C"/>
    <w:rsid w:val="00FC5C87"/>
    <w:rsid w:val="00FD631D"/>
    <w:rsid w:val="00FE035A"/>
    <w:rsid w:val="00FF0210"/>
    <w:rsid w:val="00FF0CCB"/>
    <w:rsid w:val="00FF29D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996F8-E2F3-492E-BFF6-31617A61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CB"/>
    <w:rPr>
      <w:rFonts w:cs="B Nazanin+ Regular"/>
    </w:rPr>
  </w:style>
  <w:style w:type="paragraph" w:styleId="Heading1">
    <w:name w:val="heading 1"/>
    <w:basedOn w:val="Normal"/>
    <w:link w:val="Heading1Char"/>
    <w:uiPriority w:val="9"/>
    <w:qFormat/>
    <w:rsid w:val="00FF0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4A"/>
  </w:style>
  <w:style w:type="paragraph" w:styleId="Footer">
    <w:name w:val="footer"/>
    <w:basedOn w:val="Normal"/>
    <w:link w:val="FooterChar"/>
    <w:uiPriority w:val="99"/>
    <w:unhideWhenUsed/>
    <w:rsid w:val="00BA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4A"/>
  </w:style>
  <w:style w:type="paragraph" w:styleId="BalloonText">
    <w:name w:val="Balloon Text"/>
    <w:basedOn w:val="Normal"/>
    <w:link w:val="BalloonTextChar"/>
    <w:uiPriority w:val="99"/>
    <w:semiHidden/>
    <w:unhideWhenUsed/>
    <w:rsid w:val="00BA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15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5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hdasa\AppData\Roaming\Microsoft\Templates\Daily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7AA9-8619-4B05-8373-1F21CF67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Daily_Report.dotx</Template>
  <TotalTime>40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jahdasa</dc:creator>
  <cp:lastModifiedBy>user</cp:lastModifiedBy>
  <cp:revision>25</cp:revision>
  <cp:lastPrinted>2010-11-03T01:12:00Z</cp:lastPrinted>
  <dcterms:created xsi:type="dcterms:W3CDTF">2015-02-13T11:23:00Z</dcterms:created>
  <dcterms:modified xsi:type="dcterms:W3CDTF">2015-02-13T16:23:00Z</dcterms:modified>
</cp:coreProperties>
</file>